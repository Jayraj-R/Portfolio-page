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48"/>
          <w:szCs w:val="220"/>
        </w:rPr>
        <w:alias w:val="Author"/>
        <w:tag w:val=""/>
        <w:id w:val="-1057703664"/>
        <w:placeholder>
          <w:docPart w:val="CEE535EC08BF4A56ACDA1AB277924D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EDA86A7" w14:textId="15942673" w:rsidR="00320560" w:rsidRPr="007C5EF3" w:rsidRDefault="00960CF8" w:rsidP="007C5EF3">
          <w:pPr>
            <w:pStyle w:val="Title"/>
            <w:rPr>
              <w:sz w:val="48"/>
              <w:szCs w:val="220"/>
            </w:rPr>
          </w:pPr>
          <w:r>
            <w:rPr>
              <w:sz w:val="48"/>
              <w:szCs w:val="220"/>
            </w:rPr>
            <w:t>JayRAj rathod</w:t>
          </w:r>
        </w:p>
      </w:sdtContent>
    </w:sdt>
    <w:tbl>
      <w:tblPr>
        <w:tblStyle w:val="TableGrid"/>
        <w:tblW w:w="50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5245"/>
        <w:gridCol w:w="3969"/>
        <w:gridCol w:w="187"/>
      </w:tblGrid>
      <w:tr w:rsidR="00C911AA" w14:paraId="3DBE486B" w14:textId="77777777" w:rsidTr="00960CF8">
        <w:trPr>
          <w:trHeight w:val="20"/>
        </w:trPr>
        <w:tc>
          <w:tcPr>
            <w:tcW w:w="9401" w:type="dxa"/>
            <w:gridSpan w:val="3"/>
            <w:tcMar>
              <w:top w:w="576" w:type="dxa"/>
              <w:bottom w:w="0" w:type="dxa"/>
              <w:right w:w="144" w:type="dxa"/>
            </w:tcMar>
            <w:vAlign w:val="bottom"/>
          </w:tcPr>
          <w:p w14:paraId="4D8A22E7" w14:textId="384D8549" w:rsidR="00C911AA" w:rsidRDefault="00C911AA">
            <w:pPr>
              <w:pStyle w:val="Heading1"/>
            </w:pPr>
          </w:p>
          <w:p w14:paraId="72C2FF05" w14:textId="7DFD2962" w:rsidR="00C911AA" w:rsidRDefault="00C911AA" w:rsidP="006A71F4">
            <w:r>
              <w:t>A versatile Front-end Developer enthusiast with intermediate experience of designing, developing, and managing complex and flat websites and their internal framework. Specializes in ReactJs and responsive design</w:t>
            </w:r>
            <w:r w:rsidR="008E12E1">
              <w:t>.</w:t>
            </w:r>
          </w:p>
        </w:tc>
      </w:tr>
      <w:tr w:rsidR="00F75D2E" w14:paraId="11F7B6CC" w14:textId="77777777" w:rsidTr="00281BCF">
        <w:trPr>
          <w:trHeight w:val="470"/>
        </w:trPr>
        <w:tc>
          <w:tcPr>
            <w:tcW w:w="5245" w:type="dxa"/>
            <w:tcMar>
              <w:bottom w:w="0" w:type="dxa"/>
              <w:right w:w="144" w:type="dxa"/>
            </w:tcMar>
            <w:vAlign w:val="bottom"/>
          </w:tcPr>
          <w:p w14:paraId="4CAF80DC" w14:textId="77777777" w:rsidR="00F75D2E" w:rsidRDefault="00891988">
            <w:pPr>
              <w:pStyle w:val="Heading1"/>
            </w:pPr>
            <w:sdt>
              <w:sdtPr>
                <w:id w:val="1896543230"/>
                <w:placeholder>
                  <w:docPart w:val="EE8BB12DCFAD4597B0E545877EE09215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161126">
                  <w:rPr>
                    <w:sz w:val="28"/>
                    <w:szCs w:val="32"/>
                  </w:rPr>
                  <w:t>Education</w:t>
                </w:r>
              </w:sdtContent>
            </w:sdt>
          </w:p>
        </w:tc>
        <w:tc>
          <w:tcPr>
            <w:tcW w:w="4156" w:type="dxa"/>
            <w:gridSpan w:val="2"/>
          </w:tcPr>
          <w:p w14:paraId="03EF64B9" w14:textId="30BC908A" w:rsidR="00F75D2E" w:rsidRDefault="00F75D2E">
            <w:pPr>
              <w:pStyle w:val="Heading1"/>
            </w:pPr>
          </w:p>
        </w:tc>
      </w:tr>
      <w:tr w:rsidR="00C911AA" w14:paraId="648FF9DC" w14:textId="77777777" w:rsidTr="005D7B61">
        <w:trPr>
          <w:trHeight w:val="1215"/>
        </w:trPr>
        <w:tc>
          <w:tcPr>
            <w:tcW w:w="9401" w:type="dxa"/>
            <w:gridSpan w:val="3"/>
            <w:tcMar>
              <w:bottom w:w="29" w:type="dxa"/>
              <w:right w:w="144" w:type="dxa"/>
            </w:tcMar>
          </w:tcPr>
          <w:p w14:paraId="70285C47" w14:textId="7BF6552B" w:rsidR="00C911AA" w:rsidRPr="00161126" w:rsidRDefault="00C911AA">
            <w:pPr>
              <w:rPr>
                <w:b/>
                <w:bCs/>
              </w:rPr>
            </w:pPr>
            <w:r w:rsidRPr="00161126">
              <w:rPr>
                <w:b/>
                <w:bCs/>
              </w:rPr>
              <w:t>B.Tech. Computer Science Engineering</w:t>
            </w:r>
            <w:r>
              <w:rPr>
                <w:b/>
                <w:bCs/>
              </w:rPr>
              <w:t xml:space="preserve">.                      </w:t>
            </w:r>
            <w:r w:rsidRPr="00580D1B">
              <w:t>Current CPI -7.4</w:t>
            </w:r>
            <w:r>
              <w:t xml:space="preserve">                                                          2019-2023</w:t>
            </w:r>
          </w:p>
          <w:p w14:paraId="7909C869" w14:textId="77777777" w:rsidR="00C911AA" w:rsidRDefault="00C911AA" w:rsidP="00C911AA">
            <w:r>
              <w:rPr>
                <w:rStyle w:val="Emphasis"/>
              </w:rPr>
              <w:t>I</w:t>
            </w:r>
            <w:r w:rsidRPr="00161126">
              <w:rPr>
                <w:rStyle w:val="Emphasis"/>
              </w:rPr>
              <w:t>ndian Institute of Information Technology, Design and Manufacturing, Jabalpur</w:t>
            </w:r>
            <w:r>
              <w:t xml:space="preserve"> </w:t>
            </w:r>
          </w:p>
          <w:p w14:paraId="0E209DB1" w14:textId="2DCEFE98" w:rsidR="00C911AA" w:rsidRDefault="00C911AA" w:rsidP="00C911AA">
            <w:pPr>
              <w:pStyle w:val="ListBullet"/>
            </w:pPr>
            <w:r>
              <w:t>Active member of programming club, football club, drama club and NSS.</w:t>
            </w:r>
          </w:p>
          <w:p w14:paraId="0F705C42" w14:textId="6FE2B8C3" w:rsidR="00C911AA" w:rsidRDefault="00C911AA" w:rsidP="00C911AA">
            <w:pPr>
              <w:pStyle w:val="ListBullet"/>
            </w:pPr>
            <w:r>
              <w:t>Volunteered at Jagrati (a college-based initiative to educate needed children).</w:t>
            </w:r>
          </w:p>
        </w:tc>
      </w:tr>
      <w:tr w:rsidR="00C911AA" w14:paraId="246CC287" w14:textId="77777777" w:rsidTr="005D7B61">
        <w:tc>
          <w:tcPr>
            <w:tcW w:w="9401" w:type="dxa"/>
            <w:gridSpan w:val="3"/>
            <w:tcMar>
              <w:bottom w:w="230" w:type="dxa"/>
              <w:right w:w="144" w:type="dxa"/>
            </w:tcMar>
          </w:tcPr>
          <w:p w14:paraId="46B3F534" w14:textId="5500B610" w:rsidR="00C911AA" w:rsidRDefault="00C911AA" w:rsidP="00161126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161126">
              <w:rPr>
                <w:b/>
                <w:bCs/>
              </w:rPr>
              <w:t>Higher Secondary Education</w:t>
            </w:r>
            <w:r>
              <w:rPr>
                <w:b/>
                <w:bCs/>
              </w:rPr>
              <w:t xml:space="preserve">, Science stream           </w:t>
            </w:r>
            <w:r w:rsidRPr="00580D1B">
              <w:t xml:space="preserve"> </w:t>
            </w:r>
            <w:r>
              <w:t xml:space="preserve"> </w:t>
            </w:r>
            <w:r w:rsidRPr="00580D1B">
              <w:t>8.8/10 CGPA</w:t>
            </w:r>
            <w:r>
              <w:t xml:space="preserve">                                                               2017-2019</w:t>
            </w:r>
          </w:p>
          <w:p w14:paraId="00D29733" w14:textId="77777777" w:rsidR="00C911AA" w:rsidRDefault="00C911AA" w:rsidP="00580D1B">
            <w:pPr>
              <w:pStyle w:val="Heading4"/>
              <w:rPr>
                <w:rStyle w:val="Emphasis"/>
                <w:rFonts w:asciiTheme="minorHAnsi" w:hAnsiTheme="minorHAnsi"/>
                <w:caps w:val="0"/>
                <w:color w:val="auto"/>
                <w:spacing w:val="0"/>
                <w:sz w:val="20"/>
              </w:rPr>
            </w:pPr>
            <w:r w:rsidRPr="00161126">
              <w:rPr>
                <w:rStyle w:val="Emphasis"/>
                <w:rFonts w:asciiTheme="minorHAnsi" w:hAnsiTheme="minorHAnsi"/>
                <w:caps w:val="0"/>
                <w:color w:val="auto"/>
                <w:spacing w:val="0"/>
                <w:sz w:val="20"/>
              </w:rPr>
              <w:t>Shri Agrasen Vidhyalaya, Indore</w:t>
            </w:r>
          </w:p>
          <w:p w14:paraId="12BE2A63" w14:textId="4B18BBFD" w:rsidR="00C911AA" w:rsidRPr="00161126" w:rsidRDefault="00C911AA" w:rsidP="00C911AA">
            <w:pPr>
              <w:pStyle w:val="ListBullet"/>
            </w:pPr>
            <w:r>
              <w:t>Awarded most innovative idea: Bal Vigyaan, Indore – 2018.</w:t>
            </w:r>
          </w:p>
        </w:tc>
      </w:tr>
      <w:tr w:rsidR="00C911AA" w14:paraId="35022FF6" w14:textId="77777777" w:rsidTr="005D7B61">
        <w:tc>
          <w:tcPr>
            <w:tcW w:w="9401" w:type="dxa"/>
            <w:gridSpan w:val="3"/>
            <w:tcMar>
              <w:bottom w:w="230" w:type="dxa"/>
              <w:right w:w="144" w:type="dxa"/>
            </w:tcMar>
          </w:tcPr>
          <w:p w14:paraId="442F2B34" w14:textId="40BBB407" w:rsidR="00C911AA" w:rsidRDefault="00C911AA" w:rsidP="00161126">
            <w:pPr>
              <w:pStyle w:val="ListBullet"/>
              <w:numPr>
                <w:ilvl w:val="0"/>
                <w:numId w:val="0"/>
              </w:numPr>
            </w:pPr>
            <w:r>
              <w:rPr>
                <w:b/>
                <w:bCs/>
              </w:rPr>
              <w:t>Secondary School Education, 10</w:t>
            </w:r>
            <w:r w:rsidRPr="00580D1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grade                      </w:t>
            </w:r>
            <w:r>
              <w:t>9</w:t>
            </w:r>
            <w:r w:rsidRPr="00580D1B">
              <w:t>.4/10 CGPA</w:t>
            </w:r>
            <w:r>
              <w:t xml:space="preserve">                                                               </w:t>
            </w:r>
            <w:r w:rsidRPr="00580D1B">
              <w:t>2007-2017</w:t>
            </w:r>
          </w:p>
          <w:p w14:paraId="60993F4F" w14:textId="6D5B8AEB" w:rsidR="00C911AA" w:rsidRDefault="00C911AA" w:rsidP="00161126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 w:rsidRPr="00580D1B">
              <w:rPr>
                <w:rStyle w:val="Emphasis"/>
              </w:rPr>
              <w:t>St. Mary’s School, Dahod</w:t>
            </w:r>
          </w:p>
          <w:p w14:paraId="721E963C" w14:textId="75027B10" w:rsidR="00C911AA" w:rsidRDefault="00C911AA" w:rsidP="00580D1B">
            <w:pPr>
              <w:pStyle w:val="ListBullet"/>
            </w:pPr>
            <w:r>
              <w:t>1</w:t>
            </w:r>
            <w:r w:rsidRPr="00580D1B">
              <w:rPr>
                <w:vertAlign w:val="superscript"/>
              </w:rPr>
              <w:t>st</w:t>
            </w:r>
            <w:r>
              <w:t xml:space="preserve"> Runner Up: Debate Competition.</w:t>
            </w:r>
          </w:p>
          <w:p w14:paraId="045E6981" w14:textId="561210AB" w:rsidR="00C911AA" w:rsidRPr="00580D1B" w:rsidRDefault="00C911AA" w:rsidP="00C911AA">
            <w:pPr>
              <w:pStyle w:val="ListBullet"/>
            </w:pPr>
            <w:r>
              <w:t>Active member of Sports committee.</w:t>
            </w:r>
          </w:p>
        </w:tc>
      </w:tr>
      <w:tr w:rsidR="00F75D2E" w14:paraId="39E2D105" w14:textId="77777777" w:rsidTr="00281BCF">
        <w:tc>
          <w:tcPr>
            <w:tcW w:w="5245" w:type="dxa"/>
            <w:tcMar>
              <w:bottom w:w="0" w:type="dxa"/>
              <w:right w:w="144" w:type="dxa"/>
            </w:tcMar>
            <w:vAlign w:val="bottom"/>
          </w:tcPr>
          <w:p w14:paraId="700C46FA" w14:textId="77777777" w:rsidR="00F75D2E" w:rsidRDefault="00891988">
            <w:pPr>
              <w:pStyle w:val="Heading1"/>
            </w:pPr>
            <w:sdt>
              <w:sdtPr>
                <w:id w:val="657741879"/>
                <w:placeholder>
                  <w:docPart w:val="8E73BF6530FD4CB29ED748B88ED0B657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0E2DE8">
                  <w:rPr>
                    <w:sz w:val="28"/>
                    <w:szCs w:val="32"/>
                  </w:rPr>
                  <w:t>Skills &amp; Abilities</w:t>
                </w:r>
              </w:sdtContent>
            </w:sdt>
          </w:p>
        </w:tc>
        <w:tc>
          <w:tcPr>
            <w:tcW w:w="4156" w:type="dxa"/>
            <w:gridSpan w:val="2"/>
          </w:tcPr>
          <w:p w14:paraId="32316AE4" w14:textId="298DCF14" w:rsidR="00F75D2E" w:rsidRDefault="00F75D2E">
            <w:pPr>
              <w:pStyle w:val="Heading1"/>
            </w:pPr>
          </w:p>
          <w:p w14:paraId="220BCDCC" w14:textId="1FF4BBA7" w:rsidR="00161126" w:rsidRDefault="00161126">
            <w:pPr>
              <w:pStyle w:val="Heading1"/>
            </w:pPr>
          </w:p>
        </w:tc>
      </w:tr>
      <w:tr w:rsidR="00C911AA" w14:paraId="65773669" w14:textId="77777777" w:rsidTr="00281BCF">
        <w:tc>
          <w:tcPr>
            <w:tcW w:w="5245" w:type="dxa"/>
            <w:tcMar>
              <w:top w:w="29" w:type="dxa"/>
              <w:bottom w:w="29" w:type="dxa"/>
              <w:right w:w="144" w:type="dxa"/>
            </w:tcMar>
          </w:tcPr>
          <w:p w14:paraId="4D797259" w14:textId="5AA6CA62" w:rsidR="00C911AA" w:rsidRPr="000E2DE8" w:rsidRDefault="00C911AA" w:rsidP="00C911AA">
            <w:pPr>
              <w:rPr>
                <w:b/>
                <w:bCs/>
              </w:rPr>
            </w:pPr>
            <w:r>
              <w:rPr>
                <w:b/>
                <w:bCs/>
              </w:rPr>
              <w:t>Frontend</w:t>
            </w:r>
            <w:r w:rsidRPr="000E2DE8">
              <w:rPr>
                <w:b/>
                <w:bCs/>
              </w:rPr>
              <w:t xml:space="preserve"> Deve</w:t>
            </w:r>
            <w:r>
              <w:rPr>
                <w:b/>
                <w:bCs/>
              </w:rPr>
              <w:t>lo</w:t>
            </w:r>
            <w:r w:rsidRPr="000E2DE8">
              <w:rPr>
                <w:b/>
                <w:bCs/>
              </w:rPr>
              <w:t>pment</w:t>
            </w:r>
          </w:p>
        </w:tc>
        <w:tc>
          <w:tcPr>
            <w:tcW w:w="4156" w:type="dxa"/>
            <w:gridSpan w:val="2"/>
          </w:tcPr>
          <w:p w14:paraId="4724AFC0" w14:textId="42849B57" w:rsidR="00C911AA" w:rsidRDefault="00C911AA" w:rsidP="00C911AA">
            <w:r>
              <w:rPr>
                <w:b/>
                <w:bCs/>
              </w:rPr>
              <w:t>Backend</w:t>
            </w:r>
            <w:r w:rsidRPr="000E2DE8">
              <w:rPr>
                <w:b/>
                <w:bCs/>
              </w:rPr>
              <w:t xml:space="preserve"> Deve</w:t>
            </w:r>
            <w:r>
              <w:rPr>
                <w:b/>
                <w:bCs/>
              </w:rPr>
              <w:t>lo</w:t>
            </w:r>
            <w:r w:rsidRPr="000E2DE8">
              <w:rPr>
                <w:b/>
                <w:bCs/>
              </w:rPr>
              <w:t>pment</w:t>
            </w:r>
          </w:p>
        </w:tc>
      </w:tr>
      <w:tr w:rsidR="00C911AA" w14:paraId="0F26F0DF" w14:textId="77777777" w:rsidTr="00281BCF">
        <w:tc>
          <w:tcPr>
            <w:tcW w:w="5245" w:type="dxa"/>
            <w:tcMar>
              <w:bottom w:w="29" w:type="dxa"/>
              <w:right w:w="144" w:type="dxa"/>
            </w:tcMar>
          </w:tcPr>
          <w:p w14:paraId="75772795" w14:textId="72143143" w:rsidR="00C911AA" w:rsidRDefault="00C911AA" w:rsidP="00C911AA">
            <w:pPr>
              <w:pStyle w:val="ListBullet"/>
            </w:pPr>
            <w:r>
              <w:t>Intermediate grasp over HTML5, CSS3-SASS, JavaScript.</w:t>
            </w:r>
          </w:p>
          <w:p w14:paraId="5552E1DF" w14:textId="77777777" w:rsidR="00C911AA" w:rsidRDefault="00C911AA" w:rsidP="00C911AA">
            <w:pPr>
              <w:pStyle w:val="ListBullet"/>
            </w:pPr>
            <w:r>
              <w:t>ReactJS – Routing, Firebase fetching.</w:t>
            </w:r>
          </w:p>
          <w:p w14:paraId="046A44CC" w14:textId="21BF0A5B" w:rsidR="00C911AA" w:rsidRDefault="00C911AA" w:rsidP="00C911AA">
            <w:pPr>
              <w:pStyle w:val="ListBullet"/>
            </w:pPr>
            <w:r>
              <w:t>Adobe Photoshop CC and Adobe XD for UI/UX designing.</w:t>
            </w:r>
          </w:p>
        </w:tc>
        <w:tc>
          <w:tcPr>
            <w:tcW w:w="4156" w:type="dxa"/>
            <w:gridSpan w:val="2"/>
          </w:tcPr>
          <w:p w14:paraId="74481D89" w14:textId="6FB61525" w:rsidR="00C911AA" w:rsidRDefault="00C911AA" w:rsidP="00C911AA">
            <w:pPr>
              <w:pStyle w:val="ListBullet"/>
            </w:pPr>
            <w:r>
              <w:t>SQL Servers – MySQL, PHP</w:t>
            </w:r>
          </w:p>
          <w:p w14:paraId="7BDE0306" w14:textId="6052AA50" w:rsidR="00C911AA" w:rsidRDefault="00C911AA" w:rsidP="005D7B61">
            <w:pPr>
              <w:pStyle w:val="ListBullet"/>
            </w:pPr>
            <w:r>
              <w:t>NoSQL Severs – MongoDB, Redis, Neo4j</w:t>
            </w:r>
          </w:p>
        </w:tc>
      </w:tr>
      <w:tr w:rsidR="005D7B61" w14:paraId="03D62E16" w14:textId="77777777" w:rsidTr="00281BCF">
        <w:tc>
          <w:tcPr>
            <w:tcW w:w="5245" w:type="dxa"/>
            <w:tcMar>
              <w:bottom w:w="29" w:type="dxa"/>
              <w:right w:w="144" w:type="dxa"/>
            </w:tcMar>
          </w:tcPr>
          <w:p w14:paraId="6BD2E6D1" w14:textId="4E15F050" w:rsidR="005D7B61" w:rsidRDefault="005D7B61" w:rsidP="005D7B61">
            <w:r>
              <w:rPr>
                <w:b/>
                <w:bCs/>
              </w:rPr>
              <w:t>Competitive Programming</w:t>
            </w:r>
          </w:p>
        </w:tc>
        <w:tc>
          <w:tcPr>
            <w:tcW w:w="4156" w:type="dxa"/>
            <w:gridSpan w:val="2"/>
          </w:tcPr>
          <w:p w14:paraId="14EDDA23" w14:textId="57949709" w:rsidR="005D7B61" w:rsidRDefault="00281BCF" w:rsidP="005D7B61">
            <w:r>
              <w:rPr>
                <w:b/>
                <w:bCs/>
              </w:rPr>
              <w:t>Versatility</w:t>
            </w:r>
            <w:r w:rsidR="005D7B61">
              <w:rPr>
                <w:b/>
                <w:bCs/>
              </w:rPr>
              <w:t xml:space="preserve"> </w:t>
            </w:r>
          </w:p>
        </w:tc>
      </w:tr>
      <w:tr w:rsidR="005D7B61" w14:paraId="095E9353" w14:textId="77777777" w:rsidTr="00281BCF">
        <w:tc>
          <w:tcPr>
            <w:tcW w:w="5245" w:type="dxa"/>
            <w:tcMar>
              <w:right w:w="144" w:type="dxa"/>
            </w:tcMar>
          </w:tcPr>
          <w:p w14:paraId="530CB92C" w14:textId="12D31CAB" w:rsidR="00C62542" w:rsidRDefault="00C62542" w:rsidP="005D7B61">
            <w:pPr>
              <w:pStyle w:val="ListBullet"/>
            </w:pPr>
            <w:r>
              <w:t xml:space="preserve">Intermediate in </w:t>
            </w:r>
            <w:r w:rsidR="005D7B61">
              <w:t>C/C++</w:t>
            </w:r>
            <w:r>
              <w:t xml:space="preserve"> Data Structures</w:t>
            </w:r>
          </w:p>
          <w:p w14:paraId="372A98F4" w14:textId="36C39894" w:rsidR="00C62542" w:rsidRDefault="00C62542" w:rsidP="005D7B61">
            <w:pPr>
              <w:pStyle w:val="ListBullet"/>
            </w:pPr>
            <w:r>
              <w:t xml:space="preserve">Intermediate in </w:t>
            </w:r>
            <w:r w:rsidR="005D7B61">
              <w:t>Python</w:t>
            </w:r>
            <w:r>
              <w:t xml:space="preserve"> algorithms and libraries</w:t>
            </w:r>
          </w:p>
          <w:p w14:paraId="4AB2AC67" w14:textId="4D381D6C" w:rsidR="005D7B61" w:rsidRDefault="00C62542" w:rsidP="005D7B61">
            <w:pPr>
              <w:pStyle w:val="ListBullet"/>
            </w:pPr>
            <w:r>
              <w:t xml:space="preserve">Beginner in </w:t>
            </w:r>
            <w:r w:rsidR="005D7B61">
              <w:t>Java</w:t>
            </w:r>
            <w:r>
              <w:t xml:space="preserve"> OOPs programming</w:t>
            </w:r>
          </w:p>
        </w:tc>
        <w:tc>
          <w:tcPr>
            <w:tcW w:w="4156" w:type="dxa"/>
            <w:gridSpan w:val="2"/>
          </w:tcPr>
          <w:p w14:paraId="41D417A5" w14:textId="5BCBF23C" w:rsidR="005D7B61" w:rsidRDefault="00281BCF" w:rsidP="005D7B61">
            <w:pPr>
              <w:pStyle w:val="ListBullet"/>
            </w:pPr>
            <w:r>
              <w:t>Proficient in English, Hindi, Gujarati.</w:t>
            </w:r>
          </w:p>
          <w:p w14:paraId="5CA57B3A" w14:textId="74F26661" w:rsidR="00C62542" w:rsidRDefault="00C62542" w:rsidP="005D7B61">
            <w:pPr>
              <w:pStyle w:val="ListBullet"/>
            </w:pPr>
            <w:r>
              <w:t>Ability to work in a fast-paced environment.</w:t>
            </w:r>
          </w:p>
          <w:p w14:paraId="08C1C6CF" w14:textId="77777777" w:rsidR="00C62542" w:rsidRDefault="00C62542" w:rsidP="005D7B61">
            <w:pPr>
              <w:pStyle w:val="ListBullet"/>
            </w:pPr>
            <w:r>
              <w:t>Professional public speaking skills.</w:t>
            </w:r>
          </w:p>
          <w:p w14:paraId="3A18CD2D" w14:textId="2FAA1FD7" w:rsidR="00281BCF" w:rsidRDefault="00C62542" w:rsidP="005D7B61">
            <w:pPr>
              <w:pStyle w:val="ListBullet"/>
            </w:pPr>
            <w:r>
              <w:t xml:space="preserve">Ability to handle multiple priority tasks in hand. </w:t>
            </w:r>
          </w:p>
          <w:p w14:paraId="438CBDEA" w14:textId="3390E55A" w:rsidR="005D7B61" w:rsidRDefault="005D7B61" w:rsidP="005D7B61"/>
        </w:tc>
      </w:tr>
      <w:tr w:rsidR="005D7B61" w14:paraId="50357ACC" w14:textId="77777777" w:rsidTr="00281BCF">
        <w:tc>
          <w:tcPr>
            <w:tcW w:w="5245" w:type="dxa"/>
            <w:tcMar>
              <w:bottom w:w="0" w:type="dxa"/>
              <w:right w:w="144" w:type="dxa"/>
            </w:tcMar>
          </w:tcPr>
          <w:p w14:paraId="222B8F50" w14:textId="1C805D39" w:rsidR="005D7B61" w:rsidRDefault="005D7B61" w:rsidP="005D7B61">
            <w:pPr>
              <w:pStyle w:val="Heading1"/>
            </w:pPr>
            <w:r w:rsidRPr="005D7B61">
              <w:rPr>
                <w:sz w:val="28"/>
                <w:szCs w:val="32"/>
              </w:rPr>
              <w:t>Personal Projects</w:t>
            </w:r>
          </w:p>
        </w:tc>
        <w:tc>
          <w:tcPr>
            <w:tcW w:w="4156" w:type="dxa"/>
            <w:gridSpan w:val="2"/>
          </w:tcPr>
          <w:p w14:paraId="7C25C64D" w14:textId="7D69D560" w:rsidR="005D7B61" w:rsidRDefault="005D7B61" w:rsidP="005D7B61">
            <w:pPr>
              <w:pStyle w:val="Heading1"/>
            </w:pPr>
          </w:p>
        </w:tc>
      </w:tr>
      <w:tr w:rsidR="005D7B61" w14:paraId="620B98C1" w14:textId="77777777" w:rsidTr="00EE670A">
        <w:trPr>
          <w:trHeight w:val="1684"/>
        </w:trPr>
        <w:tc>
          <w:tcPr>
            <w:tcW w:w="9401" w:type="dxa"/>
            <w:gridSpan w:val="3"/>
            <w:shd w:val="clear" w:color="auto" w:fill="auto"/>
            <w:tcMar>
              <w:bottom w:w="29" w:type="dxa"/>
              <w:right w:w="144" w:type="dxa"/>
            </w:tcMar>
          </w:tcPr>
          <w:p w14:paraId="02BB579D" w14:textId="028D4F5C" w:rsidR="005D7B61" w:rsidRPr="005D7B61" w:rsidRDefault="009555EB" w:rsidP="00450A42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0357CD4E" wp14:editId="70F348F3">
                  <wp:simplePos x="0" y="0"/>
                  <wp:positionH relativeFrom="column">
                    <wp:posOffset>1577340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Through wrapText="bothSides">
                    <wp:wrapPolygon edited="0">
                      <wp:start x="0" y="0"/>
                      <wp:lineTo x="0" y="5684"/>
                      <wp:lineTo x="5684" y="19895"/>
                      <wp:lineTo x="19895" y="19895"/>
                      <wp:lineTo x="19895" y="11368"/>
                      <wp:lineTo x="14211" y="0"/>
                      <wp:lineTo x="0" y="0"/>
                    </wp:wrapPolygon>
                  </wp:wrapThrough>
                  <wp:docPr id="2" name="Graphic 2" descr="Link with solid fill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Link with solid fill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7B61" w:rsidRPr="005D7B61">
              <w:rPr>
                <w:b/>
                <w:bCs/>
              </w:rPr>
              <w:t>PHC Administrative System</w:t>
            </w:r>
            <w:r>
              <w:rPr>
                <w:b/>
                <w:bCs/>
              </w:rPr>
              <w:t xml:space="preserve">                                                                                                </w:t>
            </w:r>
            <w:r w:rsidRPr="009555EB">
              <w:t>June 2020 – August 2020</w:t>
            </w:r>
          </w:p>
          <w:p w14:paraId="1672D2E7" w14:textId="77777777" w:rsidR="00450A42" w:rsidRDefault="005D7B61" w:rsidP="00450A42">
            <w:pPr>
              <w:pStyle w:val="ListBullet"/>
              <w:numPr>
                <w:ilvl w:val="0"/>
                <w:numId w:val="0"/>
              </w:numPr>
              <w:ind w:left="504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Responsive website for a college based PHC which allows the students to receive a </w:t>
            </w:r>
            <w:r w:rsidR="009555EB">
              <w:rPr>
                <w:rStyle w:val="Emphasis"/>
                <w:i w:val="0"/>
                <w:iCs w:val="0"/>
              </w:rPr>
              <w:t>distributed time</w:t>
            </w:r>
            <w:r>
              <w:rPr>
                <w:rStyle w:val="Emphasis"/>
                <w:i w:val="0"/>
                <w:iCs w:val="0"/>
              </w:rPr>
              <w:t xml:space="preserve"> slots for their</w:t>
            </w:r>
            <w:r w:rsidR="009555EB">
              <w:rPr>
                <w:rStyle w:val="Emphasis"/>
                <w:i w:val="0"/>
                <w:iCs w:val="0"/>
              </w:rPr>
              <w:t xml:space="preserve"> checkups along with an administrative authentication to allocate and deallocate beds on a real server.</w:t>
            </w:r>
          </w:p>
          <w:p w14:paraId="413DF4F1" w14:textId="7185008B" w:rsidR="005D7B61" w:rsidRDefault="00840D37" w:rsidP="00450A42">
            <w:pPr>
              <w:pStyle w:val="ListBullet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2ADB9DE8" wp14:editId="5FE00B57">
                  <wp:simplePos x="0" y="0"/>
                  <wp:positionH relativeFrom="column">
                    <wp:posOffset>876300</wp:posOffset>
                  </wp:positionH>
                  <wp:positionV relativeFrom="paragraph">
                    <wp:posOffset>18415</wp:posOffset>
                  </wp:positionV>
                  <wp:extent cx="144780" cy="144780"/>
                  <wp:effectExtent l="0" t="0" r="7620" b="7620"/>
                  <wp:wrapThrough wrapText="bothSides">
                    <wp:wrapPolygon edited="0">
                      <wp:start x="0" y="0"/>
                      <wp:lineTo x="0" y="5684"/>
                      <wp:lineTo x="5684" y="19895"/>
                      <wp:lineTo x="19895" y="19895"/>
                      <wp:lineTo x="19895" y="11368"/>
                      <wp:lineTo x="14211" y="0"/>
                      <wp:lineTo x="0" y="0"/>
                    </wp:wrapPolygon>
                  </wp:wrapThrough>
                  <wp:docPr id="3" name="Graphic 3" descr="Link with solid fill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Link with solid fill">
                            <a:hlinkClick r:id="rId11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55EB">
              <w:rPr>
                <w:b/>
                <w:bCs/>
              </w:rPr>
              <w:t>Weather</w:t>
            </w:r>
            <w:r w:rsidR="009555EB" w:rsidRPr="009555EB">
              <w:rPr>
                <w:b/>
                <w:bCs/>
              </w:rPr>
              <w:t xml:space="preserve"> A</w:t>
            </w:r>
            <w:r w:rsidR="009555EB">
              <w:rPr>
                <w:b/>
                <w:bCs/>
              </w:rPr>
              <w:t>pp</w:t>
            </w:r>
            <w:r>
              <w:rPr>
                <w:b/>
                <w:bCs/>
              </w:rPr>
              <w:t xml:space="preserve"> </w:t>
            </w:r>
            <w:r w:rsidRPr="00840D37">
              <w:t>Feb 2021</w:t>
            </w:r>
            <w:r>
              <w:t xml:space="preserve">        </w:t>
            </w:r>
            <w:r>
              <w:rPr>
                <w:b/>
                <w:bCs/>
              </w:rPr>
              <w:t xml:space="preserve">            </w:t>
            </w:r>
          </w:p>
          <w:p w14:paraId="262E875C" w14:textId="49035690" w:rsidR="00840D37" w:rsidRPr="00840D37" w:rsidRDefault="00840D37" w:rsidP="00840D37">
            <w:pPr>
              <w:pStyle w:val="ListBullet"/>
              <w:numPr>
                <w:ilvl w:val="0"/>
                <w:numId w:val="0"/>
              </w:numPr>
              <w:ind w:left="504"/>
            </w:pPr>
            <w:r>
              <w:t>A react based application to fetch and display weather information of the required city.</w:t>
            </w:r>
          </w:p>
        </w:tc>
      </w:tr>
      <w:tr w:rsidR="009555EB" w14:paraId="354C0DC1" w14:textId="77777777" w:rsidTr="007C5EF3">
        <w:trPr>
          <w:gridAfter w:val="1"/>
          <w:wAfter w:w="187" w:type="dxa"/>
        </w:trPr>
        <w:tc>
          <w:tcPr>
            <w:tcW w:w="9214" w:type="dxa"/>
            <w:gridSpan w:val="2"/>
          </w:tcPr>
          <w:p w14:paraId="3AFA744A" w14:textId="06D67A1D" w:rsidR="009555EB" w:rsidRPr="007C5EF3" w:rsidRDefault="007C5EF3" w:rsidP="007C5EF3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3D2324B7" wp14:editId="53806DC4">
                  <wp:simplePos x="0" y="0"/>
                  <wp:positionH relativeFrom="column">
                    <wp:posOffset>1638300</wp:posOffset>
                  </wp:positionH>
                  <wp:positionV relativeFrom="paragraph">
                    <wp:posOffset>10795</wp:posOffset>
                  </wp:positionV>
                  <wp:extent cx="144780" cy="144780"/>
                  <wp:effectExtent l="0" t="0" r="7620" b="7620"/>
                  <wp:wrapThrough wrapText="bothSides">
                    <wp:wrapPolygon edited="0">
                      <wp:start x="0" y="0"/>
                      <wp:lineTo x="0" y="5684"/>
                      <wp:lineTo x="5684" y="19895"/>
                      <wp:lineTo x="19895" y="19895"/>
                      <wp:lineTo x="19895" y="11368"/>
                      <wp:lineTo x="14211" y="0"/>
                      <wp:lineTo x="0" y="0"/>
                    </wp:wrapPolygon>
                  </wp:wrapThrough>
                  <wp:docPr id="4" name="Graphic 4" descr="Link with solid fill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Link with solid fill">
                            <a:hlinkClick r:id="rId12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5EF3">
              <w:rPr>
                <w:b/>
                <w:bCs/>
              </w:rPr>
              <w:t xml:space="preserve">Frontend Mentor </w:t>
            </w:r>
            <w:proofErr w:type="gramStart"/>
            <w:r w:rsidRPr="007C5EF3">
              <w:rPr>
                <w:b/>
                <w:bCs/>
              </w:rPr>
              <w:t>Challenges</w:t>
            </w:r>
            <w:r>
              <w:rPr>
                <w:b/>
                <w:bCs/>
              </w:rPr>
              <w:t xml:space="preserve">  </w:t>
            </w:r>
            <w:r w:rsidRPr="007C5EF3">
              <w:t>Jan</w:t>
            </w:r>
            <w:proofErr w:type="gramEnd"/>
            <w:r w:rsidRPr="007C5EF3">
              <w:t xml:space="preserve"> 2021 - Present</w:t>
            </w:r>
            <w:r>
              <w:rPr>
                <w:b/>
                <w:bCs/>
              </w:rPr>
              <w:t xml:space="preserve">  </w:t>
            </w:r>
          </w:p>
        </w:tc>
      </w:tr>
    </w:tbl>
    <w:p w14:paraId="41B87AE8" w14:textId="7BECEF93" w:rsidR="00F75D2E" w:rsidRDefault="00B729EB" w:rsidP="007C5EF3">
      <w:pPr>
        <w:pStyle w:val="ListBullet"/>
        <w:numPr>
          <w:ilvl w:val="0"/>
          <w:numId w:val="0"/>
        </w:numPr>
        <w:ind w:left="504"/>
      </w:pPr>
      <w:r w:rsidRPr="007C5EF3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219BA8" wp14:editId="701DA785">
                <wp:simplePos x="0" y="0"/>
                <wp:positionH relativeFrom="column">
                  <wp:posOffset>2423160</wp:posOffset>
                </wp:positionH>
                <wp:positionV relativeFrom="paragraph">
                  <wp:posOffset>-8591550</wp:posOffset>
                </wp:positionV>
                <wp:extent cx="3473450" cy="120713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EAC46" w14:textId="7CD1D33D" w:rsidR="007C5EF3" w:rsidRPr="007C5EF3" w:rsidRDefault="00891988" w:rsidP="00B729EB">
                            <w:pPr>
                              <w:jc w:val="right"/>
                            </w:pPr>
                            <w:hyperlink r:id="rId13" w:history="1">
                              <w:r w:rsidR="007C5EF3" w:rsidRPr="007C5EF3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2019074@gmail.com</w:t>
                              </w:r>
                            </w:hyperlink>
                          </w:p>
                          <w:p w14:paraId="42C63E46" w14:textId="51398C8F" w:rsidR="007C5EF3" w:rsidRDefault="007C5EF3" w:rsidP="00B729EB">
                            <w:pPr>
                              <w:jc w:val="right"/>
                            </w:pPr>
                            <w:r>
                              <w:t>9427499693</w:t>
                            </w:r>
                          </w:p>
                          <w:p w14:paraId="27D23A32" w14:textId="0003C7DD" w:rsidR="007C5EF3" w:rsidRDefault="007C5EF3" w:rsidP="00B729EB">
                            <w:pPr>
                              <w:jc w:val="right"/>
                            </w:pPr>
                            <w:r>
                              <w:t>Dahod, Gujarat</w:t>
                            </w:r>
                          </w:p>
                          <w:p w14:paraId="4CFD635C" w14:textId="13B161F2" w:rsidR="007C5EF3" w:rsidRPr="007C5EF3" w:rsidRDefault="00891988" w:rsidP="00B729EB">
                            <w:pPr>
                              <w:jc w:val="right"/>
                            </w:pPr>
                            <w:hyperlink r:id="rId14" w:history="1">
                              <w:r w:rsidR="00281BCF" w:rsidRPr="00E809DB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https://www.linkedin.com/in/jayraj-rathod-325452193/</w:t>
                              </w:r>
                            </w:hyperlink>
                            <w:r w:rsidR="00281BCF" w:rsidRPr="00E809DB">
                              <w:t xml:space="preserve"> </w:t>
                            </w:r>
                            <w:hyperlink r:id="rId15" w:history="1">
                              <w:r w:rsidR="00281BCF" w:rsidRPr="00E809DB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https://github.com/Jayraj-R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19B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.8pt;margin-top:-676.5pt;width:273.5pt;height:95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" stroked="f">
                <v:textbox style="mso-fit-shape-to-text:t">
                  <w:txbxContent>
                    <w:p w14:paraId="1D2EAC46" w14:textId="7CD1D33D" w:rsidR="007C5EF3" w:rsidRPr="007C5EF3" w:rsidRDefault="00891988" w:rsidP="00B729EB">
                      <w:pPr>
                        <w:jc w:val="right"/>
                      </w:pPr>
                      <w:hyperlink r:id="rId16" w:history="1">
                        <w:r w:rsidR="007C5EF3" w:rsidRPr="007C5EF3">
                          <w:rPr>
                            <w:rStyle w:val="Hyperlink"/>
                            <w:color w:val="auto"/>
                            <w:u w:val="none"/>
                          </w:rPr>
                          <w:t>2019074@gmail.com</w:t>
                        </w:r>
                      </w:hyperlink>
                    </w:p>
                    <w:p w14:paraId="42C63E46" w14:textId="51398C8F" w:rsidR="007C5EF3" w:rsidRDefault="007C5EF3" w:rsidP="00B729EB">
                      <w:pPr>
                        <w:jc w:val="right"/>
                      </w:pPr>
                      <w:r>
                        <w:t>9427499693</w:t>
                      </w:r>
                    </w:p>
                    <w:p w14:paraId="27D23A32" w14:textId="0003C7DD" w:rsidR="007C5EF3" w:rsidRDefault="007C5EF3" w:rsidP="00B729EB">
                      <w:pPr>
                        <w:jc w:val="right"/>
                      </w:pPr>
                      <w:r>
                        <w:t>Dahod, Gujarat</w:t>
                      </w:r>
                    </w:p>
                    <w:p w14:paraId="4CFD635C" w14:textId="13B161F2" w:rsidR="007C5EF3" w:rsidRPr="007C5EF3" w:rsidRDefault="00891988" w:rsidP="00B729EB">
                      <w:pPr>
                        <w:jc w:val="right"/>
                      </w:pPr>
                      <w:hyperlink r:id="rId17" w:history="1">
                        <w:r w:rsidR="00281BCF" w:rsidRPr="00E809DB">
                          <w:rPr>
                            <w:rStyle w:val="Hyperlink"/>
                            <w:color w:val="auto"/>
                            <w:u w:val="none"/>
                          </w:rPr>
                          <w:t>https://www.linkedin.com/in/jayraj-rathod-325452193/</w:t>
                        </w:r>
                      </w:hyperlink>
                      <w:r w:rsidR="00281BCF" w:rsidRPr="00E809DB">
                        <w:t xml:space="preserve"> </w:t>
                      </w:r>
                      <w:hyperlink r:id="rId18" w:history="1">
                        <w:r w:rsidR="00281BCF" w:rsidRPr="00E809DB">
                          <w:rPr>
                            <w:rStyle w:val="Hyperlink"/>
                            <w:color w:val="auto"/>
                            <w:u w:val="none"/>
                          </w:rPr>
                          <w:t>https://github.com/Jayraj-R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C5EF3">
        <w:t>Responsive Mobile first web development challenges.</w:t>
      </w:r>
    </w:p>
    <w:sectPr w:rsidR="00F75D2E">
      <w:footerReference w:type="default" r:id="rId19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F90F0" w14:textId="77777777" w:rsidR="00891988" w:rsidRDefault="00891988">
      <w:r>
        <w:separator/>
      </w:r>
    </w:p>
  </w:endnote>
  <w:endnote w:type="continuationSeparator" w:id="0">
    <w:p w14:paraId="5670AC7D" w14:textId="77777777" w:rsidR="00891988" w:rsidRDefault="0089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90683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0B598" w14:textId="77777777" w:rsidR="00891988" w:rsidRDefault="00891988">
      <w:r>
        <w:separator/>
      </w:r>
    </w:p>
  </w:footnote>
  <w:footnote w:type="continuationSeparator" w:id="0">
    <w:p w14:paraId="67C0C92E" w14:textId="77777777" w:rsidR="00891988" w:rsidRDefault="00891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E1620"/>
    <w:multiLevelType w:val="hybridMultilevel"/>
    <w:tmpl w:val="6B9C97BC"/>
    <w:lvl w:ilvl="0" w:tplc="FF64451A">
      <w:start w:val="2019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E17B4"/>
    <w:multiLevelType w:val="hybridMultilevel"/>
    <w:tmpl w:val="8CF4FDEE"/>
    <w:lvl w:ilvl="0" w:tplc="E9E6CA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4"/>
  </w:num>
  <w:num w:numId="5">
    <w:abstractNumId w:val="15"/>
  </w:num>
  <w:num w:numId="6">
    <w:abstractNumId w:val="11"/>
  </w:num>
  <w:num w:numId="7">
    <w:abstractNumId w:val="1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7"/>
  </w:num>
  <w:num w:numId="14">
    <w:abstractNumId w:val="8"/>
  </w:num>
  <w:num w:numId="15">
    <w:abstractNumId w:val="6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21"/>
    <w:rsid w:val="000E2DE8"/>
    <w:rsid w:val="00135853"/>
    <w:rsid w:val="00161126"/>
    <w:rsid w:val="00281BCF"/>
    <w:rsid w:val="002F5B4A"/>
    <w:rsid w:val="00320560"/>
    <w:rsid w:val="00450A42"/>
    <w:rsid w:val="004F5184"/>
    <w:rsid w:val="00516E11"/>
    <w:rsid w:val="005416F1"/>
    <w:rsid w:val="00580D1B"/>
    <w:rsid w:val="005D7B61"/>
    <w:rsid w:val="00624EED"/>
    <w:rsid w:val="006C02D2"/>
    <w:rsid w:val="006E0DB2"/>
    <w:rsid w:val="007C5EF3"/>
    <w:rsid w:val="00840D37"/>
    <w:rsid w:val="00891988"/>
    <w:rsid w:val="008E12E1"/>
    <w:rsid w:val="00944A21"/>
    <w:rsid w:val="009555EB"/>
    <w:rsid w:val="00960CF8"/>
    <w:rsid w:val="00A16D47"/>
    <w:rsid w:val="00AD4F91"/>
    <w:rsid w:val="00AE61C8"/>
    <w:rsid w:val="00B729EB"/>
    <w:rsid w:val="00C62542"/>
    <w:rsid w:val="00C911AA"/>
    <w:rsid w:val="00CF336C"/>
    <w:rsid w:val="00DC384E"/>
    <w:rsid w:val="00E150DE"/>
    <w:rsid w:val="00E809DB"/>
    <w:rsid w:val="00F06D44"/>
    <w:rsid w:val="00F2000C"/>
    <w:rsid w:val="00F5322A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858AC3E"/>
  <w15:docId w15:val="{5E5C1E0F-077D-4350-B9DD-0D0BEA50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1611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E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raj-R/PHC-Administration-Covid-19" TargetMode="External"/><Relationship Id="rId13" Type="http://schemas.openxmlformats.org/officeDocument/2006/relationships/hyperlink" Target="mailto:2019074@gmail.com" TargetMode="External"/><Relationship Id="rId18" Type="http://schemas.openxmlformats.org/officeDocument/2006/relationships/hyperlink" Target="https://github.com/Jayraj-R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jayraj-r.github.io/Frontend-Mentor-challenges/" TargetMode="External"/><Relationship Id="rId17" Type="http://schemas.openxmlformats.org/officeDocument/2006/relationships/hyperlink" Target="https://www.linkedin.com/in/jayraj-rathod-325452193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2019074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yraj-R/weather-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yraj-R" TargetMode="External"/><Relationship Id="rId10" Type="http://schemas.openxmlformats.org/officeDocument/2006/relationships/image" Target="media/image2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jayraj-rathod-325452193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E535EC08BF4A56ACDA1AB277924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FE9D2-6F8D-4569-B5AF-618F39E87389}"/>
      </w:docPartPr>
      <w:docPartBody>
        <w:p w:rsidR="00DD2FE0" w:rsidRDefault="006B46F0">
          <w:pPr>
            <w:pStyle w:val="CEE535EC08BF4A56ACDA1AB277924DBE"/>
          </w:pPr>
          <w:r>
            <w:t>Your Name</w:t>
          </w:r>
        </w:p>
      </w:docPartBody>
    </w:docPart>
    <w:docPart>
      <w:docPartPr>
        <w:name w:val="EE8BB12DCFAD4597B0E545877EE09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3AB57-1D92-46C2-8FBC-4592D502E0B0}"/>
      </w:docPartPr>
      <w:docPartBody>
        <w:p w:rsidR="00DD2FE0" w:rsidRDefault="006B46F0">
          <w:pPr>
            <w:pStyle w:val="EE8BB12DCFAD4597B0E545877EE09215"/>
          </w:pPr>
          <w:r>
            <w:t>Education</w:t>
          </w:r>
        </w:p>
      </w:docPartBody>
    </w:docPart>
    <w:docPart>
      <w:docPartPr>
        <w:name w:val="8E73BF6530FD4CB29ED748B88ED0B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7AB70-8F4A-471F-9346-67E58CD052A3}"/>
      </w:docPartPr>
      <w:docPartBody>
        <w:p w:rsidR="00DD2FE0" w:rsidRDefault="006B46F0">
          <w:pPr>
            <w:pStyle w:val="8E73BF6530FD4CB29ED748B88ED0B657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25"/>
    <w:rsid w:val="001F1925"/>
    <w:rsid w:val="006B46F0"/>
    <w:rsid w:val="00A40250"/>
    <w:rsid w:val="00D42F29"/>
    <w:rsid w:val="00DD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535EC08BF4A56ACDA1AB277924DBE">
    <w:name w:val="CEE535EC08BF4A56ACDA1AB277924DBE"/>
  </w:style>
  <w:style w:type="paragraph" w:customStyle="1" w:styleId="EE8BB12DCFAD4597B0E545877EE09215">
    <w:name w:val="EE8BB12DCFAD4597B0E545877EE09215"/>
  </w:style>
  <w:style w:type="character" w:styleId="Emphasis">
    <w:name w:val="Emphasis"/>
    <w:basedOn w:val="DefaultParagraphFont"/>
    <w:uiPriority w:val="4"/>
    <w:qFormat/>
    <w:rsid w:val="00DD2FE0"/>
    <w:rPr>
      <w:i/>
      <w:iCs/>
    </w:rPr>
  </w:style>
  <w:style w:type="paragraph" w:styleId="ListBullet">
    <w:name w:val="List Bullet"/>
    <w:basedOn w:val="Normal"/>
    <w:uiPriority w:val="5"/>
    <w:qFormat/>
    <w:rsid w:val="00DD2FE0"/>
    <w:pPr>
      <w:numPr>
        <w:numId w:val="1"/>
      </w:numPr>
      <w:spacing w:after="80" w:line="240" w:lineRule="auto"/>
    </w:pPr>
    <w:rPr>
      <w:sz w:val="20"/>
      <w:szCs w:val="20"/>
      <w:lang w:val="en-US" w:eastAsia="en-US"/>
    </w:rPr>
  </w:style>
  <w:style w:type="paragraph" w:customStyle="1" w:styleId="8E73BF6530FD4CB29ED748B88ED0B657">
    <w:name w:val="8E73BF6530FD4CB29ED748B88ED0B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222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rathod</dc:creator>
  <cp:keywords/>
  <dc:description/>
  <cp:lastModifiedBy>jayrathod5@outlook.com</cp:lastModifiedBy>
  <cp:revision>12</cp:revision>
  <cp:lastPrinted>2021-05-05T08:12:00Z</cp:lastPrinted>
  <dcterms:created xsi:type="dcterms:W3CDTF">2021-05-04T10:07:00Z</dcterms:created>
  <dcterms:modified xsi:type="dcterms:W3CDTF">2021-05-05T08:30:00Z</dcterms:modified>
  <cp:version/>
</cp:coreProperties>
</file>